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大标宋简体" w:cs="Times New Roman"/>
          <w:sz w:val="48"/>
        </w:rPr>
      </w:pPr>
      <w:r>
        <w:rPr>
          <w:rFonts w:ascii="Times New Roman" w:hAnsi="Times New Roman" w:eastAsia="方正大标宋简体" w:cs="Times New Roman"/>
          <w:sz w:val="48"/>
        </w:rPr>
        <w:t>会  议  纪  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SE2022-08</w:t>
      </w:r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翻转课堂的设计与分工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翻转课堂的相关事项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2022-11-26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线上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对先前工作的总结：</w:t>
            </w:r>
          </w:p>
          <w:p>
            <w:pPr>
              <w:numPr>
                <w:ilvl w:val="0"/>
                <w:numId w:val="1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原型界面管理员部分未添加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react native 的学习还没有完全完毕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本次会议内容：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司晨旭：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翻转课堂第三部分，参加周日的评审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吴佳丽：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翻转课堂第一部分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吴卓霖：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翻转课堂第二部分，管理员的原型界面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后续工作的安排：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赶快落实软件的代码实现，数据库连接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8A08AA"/>
    <w:multiLevelType w:val="singleLevel"/>
    <w:tmpl w:val="CC8A08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TQsImhkaWQiOiI5MWFlNDYwMTQ3OTYwNmZhMTBmMDljZjk2MmUwNzM2MSIsInVzZXJDb3VudCI6MTR9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0A033A66"/>
    <w:rsid w:val="1E6E4153"/>
    <w:rsid w:val="237F274E"/>
    <w:rsid w:val="247104F9"/>
    <w:rsid w:val="2E671EEF"/>
    <w:rsid w:val="30E47874"/>
    <w:rsid w:val="40D774DE"/>
    <w:rsid w:val="42321845"/>
    <w:rsid w:val="535A15DF"/>
    <w:rsid w:val="590A09A2"/>
    <w:rsid w:val="59A05DB3"/>
    <w:rsid w:val="62AD1A4B"/>
    <w:rsid w:val="66664144"/>
    <w:rsid w:val="66FF6369"/>
    <w:rsid w:val="72C963D7"/>
    <w:rsid w:val="734F71B2"/>
    <w:rsid w:val="7CBB04DB"/>
    <w:rsid w:val="7DE4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2</Pages>
  <Words>297</Words>
  <Characters>321</Characters>
  <Lines>2</Lines>
  <Paragraphs>1</Paragraphs>
  <TotalTime>56</TotalTime>
  <ScaleCrop>false</ScaleCrop>
  <LinksUpToDate>false</LinksUpToDate>
  <CharactersWithSpaces>331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不愿透露姓名的司小旭先生</cp:lastModifiedBy>
  <dcterms:modified xsi:type="dcterms:W3CDTF">2022-11-26T05:17:05Z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