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SE2022-04</w:t>
      </w:r>
      <w:bookmarkStart w:id="0" w:name="_GoBack"/>
      <w:bookmarkEnd w:id="0"/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可行性分析里的可选方案没有填写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可行性分析里的流程图还需要重新设计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SRS报告文档内容的填写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ER图的设计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流程图和状态图的设计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SRS的ppt设计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答辩工作的整理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对于SRS里的那些疑惑部分询问老师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2BF9F8"/>
    <w:multiLevelType w:val="singleLevel"/>
    <w:tmpl w:val="492BF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ywiaGRpZCI6IjkxYWU0NjAxNDc5NjA2ZmExMGYwOWNmOTYyZTA3MzYxIiwidXNlckNvdW50Ijo3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3571642"/>
    <w:rsid w:val="04A36F68"/>
    <w:rsid w:val="1E6E4153"/>
    <w:rsid w:val="237F274E"/>
    <w:rsid w:val="535A15DF"/>
    <w:rsid w:val="66664144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182</Words>
  <Characters>212</Characters>
  <Lines>2</Lines>
  <Paragraphs>1</Paragraphs>
  <TotalTime>10</TotalTime>
  <ScaleCrop>false</ScaleCrop>
  <LinksUpToDate>false</LinksUpToDate>
  <CharactersWithSpaces>221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2022-11-19T13:02:26Z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