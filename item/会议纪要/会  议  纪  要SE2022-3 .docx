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可行性修订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2022-10-22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博物馆仍未寻找到合适的。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项目计划书里的内容没有细化。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可行性分析报告的修订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可行性分析的ppt制作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流程图的制作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预算的计算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后续安排：</w:t>
            </w:r>
          </w:p>
          <w:p>
            <w:pPr>
              <w:numPr>
                <w:ilvl w:val="0"/>
                <w:numId w:val="3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SRS的设想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ER图的设计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D43DB"/>
    <w:multiLevelType w:val="singleLevel"/>
    <w:tmpl w:val="CE1D4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84DD35"/>
    <w:multiLevelType w:val="singleLevel"/>
    <w:tmpl w:val="3B84DD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2104EA"/>
    <w:multiLevelType w:val="singleLevel"/>
    <w:tmpl w:val="592104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iwiaGRpZCI6IjkxYWU0NjAxNDc5NjA2ZmExMGYwOWNmOTYyZTA3MzYxIiwidXNlckNvdW50Ijo2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E6E4153"/>
    <w:rsid w:val="2261479A"/>
    <w:rsid w:val="237F274E"/>
    <w:rsid w:val="2831512E"/>
    <w:rsid w:val="5AF91FA0"/>
    <w:rsid w:val="734F71B2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170</Words>
  <Characters>192</Characters>
  <Lines>2</Lines>
  <Paragraphs>1</Paragraphs>
  <TotalTime>4</TotalTime>
  <ScaleCrop>false</ScaleCrop>
  <LinksUpToDate>false</LinksUpToDate>
  <CharactersWithSpaces>201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2022-11-09T06:21:27Z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