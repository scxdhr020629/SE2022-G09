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SE2022-03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SRS的修订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2022-11-5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先前工作里，有很多地方不完善，经过第一次答辩之后，我们要每一块都进行相应的修改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 负责 ER图和墨刀界面，流程图，甘特图 ，项目计划的修订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 负责 可选方案（可行性），会议记录的修改，功能需求（SRS配上墨刀图片），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 访谈和访谈的报告，数据字典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软件里每一个模块的设计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对软件所需技术应当加紧学习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0C62A"/>
    <w:multiLevelType w:val="singleLevel"/>
    <w:tmpl w:val="2930C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OSwiaGRpZCI6IjkxYWU0NjAxNDc5NjA2ZmExMGYwOWNmOTYyZTA3MzYxIiwidXNlckNvdW50Ijo5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1E6E4153"/>
    <w:rsid w:val="237F274E"/>
    <w:rsid w:val="247104F9"/>
    <w:rsid w:val="2E671EEF"/>
    <w:rsid w:val="40D774DE"/>
    <w:rsid w:val="535A15DF"/>
    <w:rsid w:val="59A05DB3"/>
    <w:rsid w:val="66664144"/>
    <w:rsid w:val="66FF6369"/>
    <w:rsid w:val="72C963D7"/>
    <w:rsid w:val="734F71B2"/>
    <w:rsid w:val="78D91D4D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242</Words>
  <Characters>266</Characters>
  <Lines>2</Lines>
  <Paragraphs>1</Paragraphs>
  <TotalTime>16</TotalTime>
  <ScaleCrop>false</ScaleCrop>
  <LinksUpToDate>false</LinksUpToDate>
  <CharactersWithSpaces>281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2022-11-12T11:31:26Z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