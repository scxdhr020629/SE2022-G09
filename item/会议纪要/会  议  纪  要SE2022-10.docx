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SE2022-10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测试和代码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代码实现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2022-12-10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原型界面管理员部分未添加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react native 的学习还没有完全完毕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数据库连接部分已经完成但依旧有bug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在使用小米手机进行调试的时候连接不稳点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数据库崩掉了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数据库在建表时依旧有很多问题，导致数据无法正差插入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编码的尽快落实，将功能逐渐实现。测试计划应该安排上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司晨旭负责后端代码的编写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吴卓霖和吴佳丽负责前端代码的编写（吴佳丽主要负责）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吴卓霖负责周日的开会依旧测试计划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任务还很繁多，在实现过程中遇到了许多的bug。要将这些bug一点一点实现。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8A08AA"/>
    <w:multiLevelType w:val="singleLevel"/>
    <w:tmpl w:val="CC8A08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jAsImhkaWQiOiI5MWFlNDYwMTQ3OTYwNmZhMTBmMDljZjk2MmUwNzM2MSIsInVzZXJDb3VudCI6MjB9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08AB5D62"/>
    <w:rsid w:val="0A033A66"/>
    <w:rsid w:val="10C751A5"/>
    <w:rsid w:val="151C63E2"/>
    <w:rsid w:val="1E6E4153"/>
    <w:rsid w:val="237F274E"/>
    <w:rsid w:val="247104F9"/>
    <w:rsid w:val="2AF16F88"/>
    <w:rsid w:val="2E671EEF"/>
    <w:rsid w:val="30E47874"/>
    <w:rsid w:val="40D774DE"/>
    <w:rsid w:val="42321845"/>
    <w:rsid w:val="535A15DF"/>
    <w:rsid w:val="58937AB1"/>
    <w:rsid w:val="590A09A2"/>
    <w:rsid w:val="59A05DB3"/>
    <w:rsid w:val="62AD1A4B"/>
    <w:rsid w:val="66664144"/>
    <w:rsid w:val="66FF6369"/>
    <w:rsid w:val="72C963D7"/>
    <w:rsid w:val="734F71B2"/>
    <w:rsid w:val="76232BD3"/>
    <w:rsid w:val="7CBB04DB"/>
    <w:rsid w:val="7DE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2</Pages>
  <Words>287</Words>
  <Characters>317</Characters>
  <Lines>2</Lines>
  <Paragraphs>1</Paragraphs>
  <TotalTime>5</TotalTime>
  <ScaleCrop>false</ScaleCrop>
  <LinksUpToDate>false</LinksUpToDate>
  <CharactersWithSpaces>328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2022-12-13T09:02:20Z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