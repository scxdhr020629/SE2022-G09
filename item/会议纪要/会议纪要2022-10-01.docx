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SE2022-02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博青秀项目计划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项目计划的制定和完善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2022-10-1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吴卓霖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对前期任务的总结：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项目计划依旧不完善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会议开的较少，导致协商的较少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工程学习所需的知识进度较差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1.</w:t>
            </w:r>
            <w:r>
              <w:rPr>
                <w:rFonts w:hint="eastAsia" w:ascii="Times New Roman" w:hAnsi="Times New Roman" w:cs="Times New Roman"/>
                <w:sz w:val="28"/>
              </w:rPr>
              <w:t>项目计划撰写分工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2.</w:t>
            </w:r>
            <w:r>
              <w:rPr>
                <w:rFonts w:hint="eastAsia" w:ascii="Times New Roman" w:hAnsi="Times New Roman" w:cs="Times New Roman"/>
                <w:sz w:val="28"/>
              </w:rPr>
              <w:t>讨论项目工程搭建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3.</w:t>
            </w:r>
            <w:r>
              <w:rPr>
                <w:rFonts w:hint="eastAsia" w:ascii="Times New Roman" w:hAnsi="Times New Roman" w:cs="Times New Roman"/>
                <w:sz w:val="28"/>
              </w:rPr>
              <w:t>讨论项目计划进程</w:t>
            </w:r>
          </w:p>
          <w:p>
            <w:pPr>
              <w:rPr>
                <w:rFonts w:hint="eastAsia" w:ascii="Times New Roman" w:hAnsi="Times New Roman" w:cs="Times New Roman"/>
                <w:sz w:val="28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4.</w:t>
            </w:r>
            <w:r>
              <w:rPr>
                <w:rFonts w:hint="eastAsia" w:ascii="Times New Roman" w:hAnsi="Times New Roman" w:cs="Times New Roman"/>
                <w:sz w:val="28"/>
              </w:rPr>
              <w:t>项目计划书整合</w:t>
            </w:r>
          </w:p>
          <w:p>
            <w:p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后续安排：</w:t>
            </w:r>
          </w:p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可行性的思考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使用人员的寻找和访谈</w:t>
            </w:r>
          </w:p>
          <w:p>
            <w:pPr>
              <w:numPr>
                <w:ilvl w:val="0"/>
                <w:numId w:val="2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博物馆的寻找</w:t>
            </w:r>
          </w:p>
          <w:p>
            <w:p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86268"/>
    <w:multiLevelType w:val="singleLevel"/>
    <w:tmpl w:val="8CB8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711E41F"/>
    <w:multiLevelType w:val="singleLevel"/>
    <w:tmpl w:val="F711E41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SwiaGRpZCI6IjkxYWU0NjAxNDc5NjA2ZmExMGYwOWNmOTYyZTA3MzYxIiwidXNlckNvdW50Ijo1fQ==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5EEA01B8"/>
    <w:rsid w:val="63EE46C2"/>
    <w:rsid w:val="64940D1A"/>
    <w:rsid w:val="6B2B39D5"/>
    <w:rsid w:val="7CBB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2</Pages>
  <Words>202</Words>
  <Characters>222</Characters>
  <Lines>2</Lines>
  <Paragraphs>1</Paragraphs>
  <TotalTime>16</TotalTime>
  <ScaleCrop>false</ScaleCrop>
  <LinksUpToDate>false</LinksUpToDate>
  <CharactersWithSpaces>231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2022-11-09T06:23:16Z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