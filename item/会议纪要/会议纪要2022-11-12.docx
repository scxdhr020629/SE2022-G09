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SE2022-03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总体设计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总体设计报告及先前工作的整理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2022-11-12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项目计划书，可行性分析里的可选方案都应该完善，每一个可选方案流程图都应该具有。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但现在的问题是，不同可选方案的系统流程图感觉是一样的。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司晨旭：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项目计划书更新，可选方案（可行性，总体设计），用户手册，SRS里的功能部分，会议纪要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吴佳丽：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软件结构，功能分解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测试计划，PPT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可选方案的系统流程图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对于是否使用uniapp或者微信小程序的讨论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30C62A"/>
    <w:multiLevelType w:val="singleLevel"/>
    <w:tmpl w:val="2930C6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AsImhkaWQiOiI5MWFlNDYwMTQ3OTYwNmZhMTBmMDljZjk2MmUwNzM2MSIsInVzZXJDb3VudCI6MTB9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1E6E4153"/>
    <w:rsid w:val="237F274E"/>
    <w:rsid w:val="247104F9"/>
    <w:rsid w:val="2E671EEF"/>
    <w:rsid w:val="30E47874"/>
    <w:rsid w:val="40D774DE"/>
    <w:rsid w:val="535A15DF"/>
    <w:rsid w:val="59A05DB3"/>
    <w:rsid w:val="66664144"/>
    <w:rsid w:val="66FF6369"/>
    <w:rsid w:val="72C963D7"/>
    <w:rsid w:val="734F71B2"/>
    <w:rsid w:val="7CBB04DB"/>
    <w:rsid w:val="7DE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252</Words>
  <Characters>272</Characters>
  <Lines>2</Lines>
  <Paragraphs>1</Paragraphs>
  <TotalTime>32</TotalTime>
  <ScaleCrop>false</ScaleCrop>
  <LinksUpToDate>false</LinksUpToDate>
  <CharactersWithSpaces>287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2022-11-12T11:48:02Z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