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SE2022-01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博青秀项目计划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项目计划的初步设计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2022-9-24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ZUCC教二三楼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项目计划的设计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材料的整理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软件的初步构想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人员之间的分工明细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22D465"/>
    <w:multiLevelType w:val="singleLevel"/>
    <w:tmpl w:val="3422D4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iwiaGRpZCI6IjkxYWU0NjAxNDc5NjA2ZmExMGYwOWNmOTYyZTA3MzYxIiwidXNlckNvdW50IjoyfQ==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50E049B0"/>
    <w:rsid w:val="7CB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1</Pages>
  <Words>123</Words>
  <Characters>143</Characters>
  <Lines>2</Lines>
  <Paragraphs>1</Paragraphs>
  <TotalTime>23</TotalTime>
  <ScaleCrop>false</ScaleCrop>
  <LinksUpToDate>false</LinksUpToDate>
  <CharactersWithSpaces>172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2022-10-15T06:15:26Z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