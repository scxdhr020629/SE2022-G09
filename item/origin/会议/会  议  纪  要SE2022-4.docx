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SE2022-03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博青秀项目计划的详细制定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SRS的设计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2022-10-29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SRS报告文档内容的填写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ER图的设计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流程图和状态图的设计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SRS的ppt设计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D43DB"/>
    <w:multiLevelType w:val="singleLevel"/>
    <w:tmpl w:val="CE1D43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CwiaGRpZCI6IjkxYWU0NjAxNDc5NjA2ZmExMGYwOWNmOTYyZTA3MzYxIiwidXNlckNvdW50Ijo0fQ==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1E6E4153"/>
    <w:rsid w:val="237F274E"/>
    <w:rsid w:val="66664144"/>
    <w:rsid w:val="734F71B2"/>
    <w:rsid w:val="7CB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1</Pages>
  <Words>113</Words>
  <Characters>132</Characters>
  <Lines>2</Lines>
  <Paragraphs>1</Paragraphs>
  <TotalTime>22</TotalTime>
  <ScaleCrop>false</ScaleCrop>
  <LinksUpToDate>false</LinksUpToDate>
  <CharactersWithSpaces>141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2022-11-02T05:40:36Z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