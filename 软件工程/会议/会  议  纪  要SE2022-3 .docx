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SE2022-03</w:t>
      </w:r>
      <w:bookmarkStart w:id="0" w:name="_GoBack"/>
      <w:bookmarkEnd w:id="0"/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博青秀项目计划的详细制定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可行性的分析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2022-10-22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可行性分析报告的修订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可行性分析的ppt制作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流程图的制作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预算计算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D43DB"/>
    <w:multiLevelType w:val="singleLevel"/>
    <w:tmpl w:val="CE1D43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ywiaGRpZCI6IjkxYWU0NjAxNDc5NjA2ZmExMGYwOWNmOTYyZTA3MzYxIiwidXNlckNvdW50Ijoz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1E6E4153"/>
    <w:rsid w:val="237F274E"/>
    <w:rsid w:val="734F71B2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1</Pages>
  <Words>113</Words>
  <Characters>132</Characters>
  <Lines>2</Lines>
  <Paragraphs>1</Paragraphs>
  <TotalTime>22</TotalTime>
  <ScaleCrop>false</ScaleCrop>
  <LinksUpToDate>false</LinksUpToDate>
  <CharactersWithSpaces>141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2022-10-23T03:15:13Z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